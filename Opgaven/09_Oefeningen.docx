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8"/>
        <w:gridCol w:w="4903"/>
      </w:tblGrid>
      <w:tr w:rsidR="00DA30B7" w:rsidRPr="003467A3" w14:paraId="198D4E46" w14:textId="77777777" w:rsidTr="001A2629">
        <w:trPr>
          <w:trHeight w:hRule="exact" w:val="6804"/>
        </w:trPr>
        <w:tc>
          <w:tcPr>
            <w:tcW w:w="9639" w:type="dxa"/>
            <w:gridSpan w:val="2"/>
          </w:tcPr>
          <w:p w14:paraId="6DF98C6E" w14:textId="77777777" w:rsidR="00DA30B7" w:rsidRPr="003467A3" w:rsidRDefault="00DA30B7" w:rsidP="001A2629"/>
        </w:tc>
      </w:tr>
      <w:tr w:rsidR="00DA30B7" w:rsidRPr="003467A3" w14:paraId="205BD38C" w14:textId="77777777" w:rsidTr="001A262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5D00A613" w14:textId="75F5F704" w:rsidR="00DA30B7" w:rsidRPr="009B3755" w:rsidRDefault="00700A75" w:rsidP="001A2629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MVC</w:t>
            </w:r>
          </w:p>
          <w:p w14:paraId="7CF00E26" w14:textId="503D43CD" w:rsidR="00DA30B7" w:rsidRPr="009B3755" w:rsidRDefault="00700A75" w:rsidP="001A2629">
            <w:pPr>
              <w:pStyle w:val="Cover-ondertitel"/>
              <w:rPr>
                <w:b w:val="0"/>
                <w:szCs w:val="36"/>
              </w:rPr>
            </w:pPr>
            <w:proofErr w:type="spellStart"/>
            <w:r>
              <w:rPr>
                <w:b w:val="0"/>
                <w:szCs w:val="36"/>
              </w:rPr>
              <w:t>UnitOfWork</w:t>
            </w:r>
            <w:proofErr w:type="spellEnd"/>
          </w:p>
        </w:tc>
      </w:tr>
      <w:tr w:rsidR="00DA30B7" w:rsidRPr="00C2233B" w14:paraId="40B6ADD1" w14:textId="77777777" w:rsidTr="001A2629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1A6AA37B" w14:textId="77777777" w:rsidR="00DA30B7" w:rsidRPr="000B4456" w:rsidRDefault="00DA30B7" w:rsidP="00700A75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080E5CC2" w14:textId="676CFA74" w:rsidR="00DA30B7" w:rsidRPr="00C2233B" w:rsidRDefault="004410D5" w:rsidP="001A2629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Graduaat</w:t>
            </w:r>
            <w:r w:rsidR="00DA30B7" w:rsidRPr="00C2233B">
              <w:rPr>
                <w:lang w:val="nl-BE"/>
              </w:rPr>
              <w:t xml:space="preserve"> </w:t>
            </w:r>
          </w:p>
          <w:p w14:paraId="2A09455C" w14:textId="0A0D0EF5" w:rsidR="00DA30B7" w:rsidRPr="00D23087" w:rsidRDefault="00DA30B7" w:rsidP="001A2629">
            <w:pPr>
              <w:pStyle w:val="Cover-afstudeerrichting"/>
            </w:pPr>
            <w:r w:rsidRPr="00D23087">
              <w:t>Afstudeerrichtin</w:t>
            </w:r>
            <w:r>
              <w:t>g</w:t>
            </w:r>
            <w:r w:rsidRPr="00C2233B">
              <w:t xml:space="preserve">: </w:t>
            </w:r>
            <w:r w:rsidR="00700A75">
              <w:t>Programmeren</w:t>
            </w:r>
          </w:p>
        </w:tc>
      </w:tr>
      <w:tr w:rsidR="00DA30B7" w:rsidRPr="00C2233B" w14:paraId="72292778" w14:textId="77777777" w:rsidTr="001A2629">
        <w:tc>
          <w:tcPr>
            <w:tcW w:w="4395" w:type="dxa"/>
            <w:vMerge/>
          </w:tcPr>
          <w:p w14:paraId="3B370B22" w14:textId="77777777" w:rsidR="00DA30B7" w:rsidRPr="00D23087" w:rsidRDefault="00DA30B7" w:rsidP="001A2629"/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49B2F9E2" w14:textId="77777777" w:rsidR="00DA30B7" w:rsidRPr="00340E25" w:rsidRDefault="00DA30B7" w:rsidP="001A2629">
            <w:pPr>
              <w:pStyle w:val="Cover-graad"/>
              <w:rPr>
                <w:szCs w:val="18"/>
              </w:rPr>
            </w:pPr>
          </w:p>
        </w:tc>
      </w:tr>
      <w:tr w:rsidR="00DA30B7" w:rsidRPr="00923631" w14:paraId="1E0FF668" w14:textId="77777777" w:rsidTr="001A2629">
        <w:tc>
          <w:tcPr>
            <w:tcW w:w="4395" w:type="dxa"/>
            <w:vMerge/>
          </w:tcPr>
          <w:p w14:paraId="2FDC14AA" w14:textId="77777777" w:rsidR="00DA30B7" w:rsidRPr="003467A3" w:rsidRDefault="00DA30B7" w:rsidP="001A2629"/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29119128" w14:textId="133A58D7" w:rsidR="00DA30B7" w:rsidRPr="003467A3" w:rsidRDefault="00DA30B7" w:rsidP="001A2629">
            <w:pPr>
              <w:pStyle w:val="Cover-academiejaarcampus"/>
            </w:pPr>
            <w:r w:rsidRPr="003467A3">
              <w:t xml:space="preserve">Academiejaar </w:t>
            </w:r>
            <w:r>
              <w:t>202</w:t>
            </w:r>
            <w:r w:rsidR="00700A75">
              <w:t>3</w:t>
            </w:r>
            <w:r w:rsidRPr="003467A3">
              <w:t>-20</w:t>
            </w:r>
            <w:r>
              <w:t>2</w:t>
            </w:r>
            <w:r w:rsidR="00700A75">
              <w:t>4</w:t>
            </w:r>
          </w:p>
          <w:p w14:paraId="21FA6561" w14:textId="406EDD5D" w:rsidR="00DA30B7" w:rsidRPr="003467A3" w:rsidRDefault="00DA30B7" w:rsidP="001A2629">
            <w:pPr>
              <w:pStyle w:val="Cover-academiejaarcampus"/>
            </w:pPr>
          </w:p>
        </w:tc>
      </w:tr>
    </w:tbl>
    <w:p w14:paraId="656CC826" w14:textId="77777777" w:rsidR="00DA30B7" w:rsidRDefault="00DA30B7" w:rsidP="00DA30B7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69145CFC" wp14:editId="4D4025DC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747E1" w14:textId="77777777" w:rsidR="00DA30B7" w:rsidRDefault="00DA30B7" w:rsidP="00CB02C4">
      <w:pPr>
        <w:pStyle w:val="Kopzondernummer"/>
        <w:sectPr w:rsidR="00DA30B7" w:rsidSect="007755B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3BC2172A" w14:textId="77777777" w:rsidR="006B688B" w:rsidRDefault="006B688B" w:rsidP="006B688B">
      <w:pPr>
        <w:pStyle w:val="Kop1"/>
        <w:numPr>
          <w:ilvl w:val="0"/>
          <w:numId w:val="0"/>
        </w:numPr>
        <w:ind w:left="1021" w:hanging="1021"/>
      </w:pPr>
      <w:bookmarkStart w:id="0" w:name="_Toc83711878"/>
      <w:bookmarkStart w:id="1" w:name="_Hlk144758424"/>
      <w:bookmarkEnd w:id="1"/>
      <w:r>
        <w:lastRenderedPageBreak/>
        <w:t>H09 Oefeningen Identity</w:t>
      </w:r>
    </w:p>
    <w:p w14:paraId="1FFF760F" w14:textId="77777777" w:rsidR="006B688B" w:rsidRDefault="006B688B" w:rsidP="006B688B">
      <w:pPr>
        <w:pStyle w:val="Kop2"/>
      </w:pPr>
      <w:r>
        <w:t>Setup</w:t>
      </w:r>
    </w:p>
    <w:p w14:paraId="2660E216" w14:textId="77777777" w:rsidR="006B688B" w:rsidRDefault="006B688B" w:rsidP="006B688B">
      <w:r>
        <w:t xml:space="preserve">Je kunt verder werken met de oplossing van oefening 8 of download de startbestanden voor H09 (Interimkantoor). Update-database en voer het </w:t>
      </w:r>
      <w:proofErr w:type="spellStart"/>
      <w:r>
        <w:t>sql</w:t>
      </w:r>
      <w:proofErr w:type="spellEnd"/>
      <w:r>
        <w:t>-script uit.</w:t>
      </w:r>
    </w:p>
    <w:p w14:paraId="6DCE2827" w14:textId="77777777" w:rsidR="006B688B" w:rsidRDefault="006B688B" w:rsidP="006B688B">
      <w:pPr>
        <w:pStyle w:val="Kop2"/>
      </w:pPr>
      <w:r>
        <w:t>Opdrachten</w:t>
      </w:r>
    </w:p>
    <w:p w14:paraId="18E748EC" w14:textId="77777777" w:rsidR="006B688B" w:rsidRDefault="006B688B" w:rsidP="006B688B">
      <w:pPr>
        <w:pStyle w:val="Lijstalinea"/>
        <w:numPr>
          <w:ilvl w:val="0"/>
          <w:numId w:val="24"/>
        </w:numPr>
      </w:pPr>
      <w:r>
        <w:t>Implementeer Identity in het project. Voeg _</w:t>
      </w:r>
      <w:proofErr w:type="spellStart"/>
      <w:r>
        <w:t>LoginPartial</w:t>
      </w:r>
      <w:proofErr w:type="spellEnd"/>
      <w:r>
        <w:t xml:space="preserve"> toe aan _</w:t>
      </w:r>
      <w:proofErr w:type="spellStart"/>
      <w:r>
        <w:t>Layout</w:t>
      </w:r>
      <w:proofErr w:type="spellEnd"/>
      <w:r>
        <w:t>.</w:t>
      </w:r>
    </w:p>
    <w:p w14:paraId="7BE536CF" w14:textId="77777777" w:rsidR="006B688B" w:rsidRDefault="006B688B" w:rsidP="006B688B">
      <w:pPr>
        <w:pStyle w:val="Lijstalinea"/>
        <w:numPr>
          <w:ilvl w:val="0"/>
          <w:numId w:val="24"/>
        </w:numPr>
      </w:pPr>
      <w:r>
        <w:t xml:space="preserve">Maak een </w:t>
      </w:r>
      <w:proofErr w:type="spellStart"/>
      <w:r>
        <w:t>CustomUser</w:t>
      </w:r>
      <w:proofErr w:type="spellEnd"/>
      <w:r>
        <w:t xml:space="preserve"> aan met volgende eigenschappen:</w:t>
      </w:r>
    </w:p>
    <w:p w14:paraId="2374A26E" w14:textId="77777777" w:rsidR="006B688B" w:rsidRPr="007574F9" w:rsidRDefault="006B688B" w:rsidP="006B688B">
      <w:pPr>
        <w:pStyle w:val="Lijstalinea"/>
        <w:numPr>
          <w:ilvl w:val="1"/>
          <w:numId w:val="24"/>
        </w:numPr>
      </w:pPr>
      <w:r w:rsidRPr="007574F9">
        <w:t>Naam (strin</w:t>
      </w:r>
      <w:r>
        <w:t>g</w:t>
      </w:r>
      <w:r w:rsidRPr="007574F9">
        <w:t>)</w:t>
      </w:r>
    </w:p>
    <w:p w14:paraId="4C8819EC" w14:textId="77777777" w:rsidR="006B688B" w:rsidRDefault="006B688B" w:rsidP="006B688B">
      <w:pPr>
        <w:pStyle w:val="Lijstalinea"/>
        <w:numPr>
          <w:ilvl w:val="1"/>
          <w:numId w:val="24"/>
        </w:numPr>
      </w:pPr>
      <w:r w:rsidRPr="007574F9">
        <w:t>Voornaam (string)</w:t>
      </w:r>
    </w:p>
    <w:p w14:paraId="1C5742E9" w14:textId="77777777" w:rsidR="006B688B" w:rsidRPr="007574F9" w:rsidRDefault="006B688B" w:rsidP="006B688B">
      <w:pPr>
        <w:pStyle w:val="Lijstalinea"/>
        <w:numPr>
          <w:ilvl w:val="1"/>
          <w:numId w:val="24"/>
        </w:numPr>
      </w:pPr>
      <w:proofErr w:type="spellStart"/>
      <w:r>
        <w:t>GeslachtSelect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Geslacht: M, V, Andere)</w:t>
      </w:r>
    </w:p>
    <w:p w14:paraId="5AAEA5C2" w14:textId="77777777" w:rsidR="006B688B" w:rsidRPr="007574F9" w:rsidRDefault="006B688B" w:rsidP="006B688B">
      <w:pPr>
        <w:pStyle w:val="Lijstalinea"/>
        <w:numPr>
          <w:ilvl w:val="1"/>
          <w:numId w:val="24"/>
        </w:numPr>
      </w:pPr>
      <w:r w:rsidRPr="007574F9">
        <w:t>Straat (string)</w:t>
      </w:r>
    </w:p>
    <w:p w14:paraId="7919D765" w14:textId="77777777" w:rsidR="006B688B" w:rsidRPr="007574F9" w:rsidRDefault="006B688B" w:rsidP="006B688B">
      <w:pPr>
        <w:pStyle w:val="Lijstalinea"/>
        <w:numPr>
          <w:ilvl w:val="1"/>
          <w:numId w:val="24"/>
        </w:numPr>
      </w:pPr>
      <w:r w:rsidRPr="007574F9">
        <w:t>Huisnummer (integer)</w:t>
      </w:r>
    </w:p>
    <w:p w14:paraId="6F692850" w14:textId="77777777" w:rsidR="006B688B" w:rsidRPr="007574F9" w:rsidRDefault="006B688B" w:rsidP="006B688B">
      <w:pPr>
        <w:pStyle w:val="Lijstalinea"/>
        <w:numPr>
          <w:ilvl w:val="1"/>
          <w:numId w:val="24"/>
        </w:numPr>
      </w:pPr>
      <w:r w:rsidRPr="007574F9">
        <w:t>Postcode (string)</w:t>
      </w:r>
    </w:p>
    <w:p w14:paraId="303C712F" w14:textId="77777777" w:rsidR="006B688B" w:rsidRPr="007574F9" w:rsidRDefault="006B688B" w:rsidP="006B688B">
      <w:pPr>
        <w:pStyle w:val="Lijstalinea"/>
        <w:numPr>
          <w:ilvl w:val="1"/>
          <w:numId w:val="24"/>
        </w:numPr>
      </w:pPr>
      <w:r w:rsidRPr="007574F9">
        <w:t>Gemeente (string)</w:t>
      </w:r>
    </w:p>
    <w:p w14:paraId="19CEF61D" w14:textId="77777777" w:rsidR="006B688B" w:rsidRPr="007574F9" w:rsidRDefault="006B688B" w:rsidP="006B688B">
      <w:pPr>
        <w:pStyle w:val="Lijstalinea"/>
        <w:numPr>
          <w:ilvl w:val="1"/>
          <w:numId w:val="24"/>
        </w:numPr>
      </w:pPr>
      <w:r w:rsidRPr="007574F9">
        <w:t>Geboortedatum (Date)</w:t>
      </w:r>
    </w:p>
    <w:p w14:paraId="33C46870" w14:textId="77777777" w:rsidR="006B688B" w:rsidRPr="007574F9" w:rsidRDefault="006B688B" w:rsidP="006B688B">
      <w:pPr>
        <w:pStyle w:val="Lijstalinea"/>
        <w:numPr>
          <w:ilvl w:val="1"/>
          <w:numId w:val="24"/>
        </w:numPr>
      </w:pPr>
      <w:r w:rsidRPr="007574F9">
        <w:t xml:space="preserve">Geef een maximale lengte aan </w:t>
      </w:r>
      <w:r>
        <w:t>n</w:t>
      </w:r>
      <w:r w:rsidRPr="007574F9">
        <w:t>aam</w:t>
      </w:r>
      <w:r>
        <w:t>, voornaam, straat en gemeente</w:t>
      </w:r>
      <w:r w:rsidRPr="007574F9">
        <w:t xml:space="preserve"> van 50 karakters</w:t>
      </w:r>
      <w:r>
        <w:t xml:space="preserve">. Als de maximum lengte overschreden wordt, toon je volgende boodschap: </w:t>
      </w:r>
      <w:r w:rsidRPr="007574F9">
        <w:t>"De ingevulde {veldnaam} is te lang. Maximale lengte is 50."</w:t>
      </w:r>
    </w:p>
    <w:p w14:paraId="10E7697B" w14:textId="77777777" w:rsidR="006B688B" w:rsidRPr="007574F9" w:rsidRDefault="006B688B" w:rsidP="006B688B">
      <w:pPr>
        <w:pStyle w:val="Lijstalinea"/>
        <w:numPr>
          <w:ilvl w:val="1"/>
          <w:numId w:val="24"/>
        </w:numPr>
      </w:pPr>
      <w:r w:rsidRPr="007574F9">
        <w:t xml:space="preserve">Al deze gegevens zijn </w:t>
      </w:r>
      <w:proofErr w:type="spellStart"/>
      <w:r w:rsidRPr="007574F9">
        <w:t>PersonalData</w:t>
      </w:r>
      <w:proofErr w:type="spellEnd"/>
    </w:p>
    <w:p w14:paraId="18C65087" w14:textId="77777777" w:rsidR="006B688B" w:rsidRDefault="006B688B" w:rsidP="006B688B">
      <w:pPr>
        <w:pStyle w:val="Lijstalinea"/>
        <w:numPr>
          <w:ilvl w:val="0"/>
          <w:numId w:val="24"/>
        </w:numPr>
      </w:pPr>
      <w:r>
        <w:t xml:space="preserve">Maak voor de </w:t>
      </w:r>
      <w:proofErr w:type="spellStart"/>
      <w:r>
        <w:t>enum</w:t>
      </w:r>
      <w:proofErr w:type="spellEnd"/>
      <w:r>
        <w:t xml:space="preserve"> Geslacht een aparte klasse. In het Inputmodel van Index of Registreren kun je geen </w:t>
      </w:r>
      <w:proofErr w:type="spellStart"/>
      <w:r>
        <w:t>enum</w:t>
      </w:r>
      <w:proofErr w:type="spellEnd"/>
      <w:r>
        <w:t xml:space="preserve"> toevoegen. Je gebruikt daarvoor deze klasse om een select-object op te vullen in de view van Index en Registreren.</w:t>
      </w:r>
    </w:p>
    <w:p w14:paraId="0B0C1167" w14:textId="77777777" w:rsidR="006B688B" w:rsidRDefault="006B688B" w:rsidP="006B688B">
      <w:pPr>
        <w:pStyle w:val="Lijstalinea"/>
        <w:numPr>
          <w:ilvl w:val="0"/>
          <w:numId w:val="24"/>
        </w:numPr>
      </w:pPr>
      <w:r>
        <w:t xml:space="preserve">Wijzig </w:t>
      </w:r>
      <w:proofErr w:type="spellStart"/>
      <w:r>
        <w:t>IdentityUser</w:t>
      </w:r>
      <w:proofErr w:type="spellEnd"/>
      <w:r>
        <w:t xml:space="preserve"> in </w:t>
      </w:r>
      <w:proofErr w:type="spellStart"/>
      <w:r>
        <w:t>CustomUser</w:t>
      </w:r>
      <w:proofErr w:type="spellEnd"/>
      <w:r>
        <w:t xml:space="preserve"> waar nodig.</w:t>
      </w:r>
    </w:p>
    <w:p w14:paraId="69046565" w14:textId="77777777" w:rsidR="006B688B" w:rsidRDefault="006B688B" w:rsidP="006B688B">
      <w:pPr>
        <w:pStyle w:val="Lijstalinea"/>
        <w:numPr>
          <w:ilvl w:val="0"/>
          <w:numId w:val="24"/>
        </w:numPr>
      </w:pPr>
      <w:r>
        <w:t xml:space="preserve">Pas de Login-pagina aan. De foto tools-table.jpg staat bij images. Pas de juiste CSS toe voor de afgeronde hoeken, achtergrondkleuren, letterkleur en knoppen. De foto is </w:t>
      </w:r>
      <w:proofErr w:type="spellStart"/>
      <w:r>
        <w:t>responsive</w:t>
      </w:r>
      <w:proofErr w:type="spellEnd"/>
      <w:r>
        <w:t>. Verwijder onnodige links.</w:t>
      </w:r>
    </w:p>
    <w:p w14:paraId="68B2D0BF" w14:textId="77777777" w:rsidR="006B688B" w:rsidRDefault="006B688B" w:rsidP="006B688B">
      <w:r w:rsidRPr="002E6364">
        <w:rPr>
          <w:noProof/>
        </w:rPr>
        <w:drawing>
          <wp:inline distT="0" distB="0" distL="0" distR="0" wp14:anchorId="12F6DC24" wp14:editId="23680EE5">
            <wp:extent cx="5194300" cy="2755408"/>
            <wp:effectExtent l="0" t="0" r="6350" b="6985"/>
            <wp:docPr id="2862975" name="Afbeelding 1" descr="Afbeelding met tekst, schermopname, gereedschap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975" name="Afbeelding 1" descr="Afbeelding met tekst, schermopname, gereedschap, ontwerp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164" cy="27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FF0F4C" w14:textId="77777777" w:rsidR="006B688B" w:rsidRDefault="006B688B" w:rsidP="006B688B">
      <w:pPr>
        <w:pStyle w:val="Lijstalinea"/>
        <w:numPr>
          <w:ilvl w:val="0"/>
          <w:numId w:val="24"/>
        </w:numPr>
      </w:pPr>
      <w:r>
        <w:lastRenderedPageBreak/>
        <w:t xml:space="preserve">Wijzig de Registreer-pagina. Voeg de juiste velden toe en controleer of de gegevens worden weggeschreven in de database. Voor het geslacht gebruik je een Select-object. Verwijder onnodige links. Pas de juiste opmaak toe: </w:t>
      </w:r>
    </w:p>
    <w:p w14:paraId="09FA9D45" w14:textId="77777777" w:rsidR="006B688B" w:rsidRDefault="006B688B" w:rsidP="006B688B">
      <w:r w:rsidRPr="008439E9">
        <w:rPr>
          <w:noProof/>
        </w:rPr>
        <w:drawing>
          <wp:inline distT="0" distB="0" distL="0" distR="0" wp14:anchorId="6A103B69" wp14:editId="0BC40B48">
            <wp:extent cx="4597400" cy="2833009"/>
            <wp:effectExtent l="0" t="0" r="0" b="5715"/>
            <wp:docPr id="50741005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1005" name="Afbeelding 1" descr="Afbeelding met tekst, schermopname, nummer, Lettertyp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7657" cy="28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E8E" w14:textId="77777777" w:rsidR="006B688B" w:rsidRDefault="006B688B" w:rsidP="006B688B">
      <w:pPr>
        <w:pStyle w:val="Lijstalinea"/>
        <w:numPr>
          <w:ilvl w:val="0"/>
          <w:numId w:val="24"/>
        </w:numPr>
      </w:pPr>
      <w:r>
        <w:t>Wijzig de Index-pagina. Zorg dat de pagina er net hetzelfde uitziet.</w:t>
      </w:r>
    </w:p>
    <w:p w14:paraId="5E511A28" w14:textId="77777777" w:rsidR="006B688B" w:rsidRDefault="006B688B" w:rsidP="006B688B">
      <w:r w:rsidRPr="002E6364">
        <w:rPr>
          <w:noProof/>
        </w:rPr>
        <w:drawing>
          <wp:inline distT="0" distB="0" distL="0" distR="0" wp14:anchorId="7AF17E5A" wp14:editId="1D89418D">
            <wp:extent cx="5731510" cy="2984500"/>
            <wp:effectExtent l="0" t="0" r="2540" b="6350"/>
            <wp:docPr id="1123970594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0594" name="Afbeelding 1" descr="Afbeelding met tekst, schermopname, nummer, software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203" w14:textId="77777777" w:rsidR="006B688B" w:rsidRDefault="006B688B" w:rsidP="006B688B">
      <w:r>
        <w:br w:type="page"/>
      </w:r>
    </w:p>
    <w:p w14:paraId="120822FF" w14:textId="77777777" w:rsidR="006B688B" w:rsidRDefault="006B688B" w:rsidP="006B688B">
      <w:pPr>
        <w:pStyle w:val="Lijstalinea"/>
        <w:numPr>
          <w:ilvl w:val="0"/>
          <w:numId w:val="24"/>
        </w:numPr>
      </w:pPr>
      <w:r>
        <w:lastRenderedPageBreak/>
        <w:t>Beveilig de applicatie zodat enkel ingelogde gebruikers vacatures kunnen bewerken. Anonieme gebruikers kunnen enkel de startpagina bekijken.</w:t>
      </w:r>
    </w:p>
    <w:p w14:paraId="20C4A61D" w14:textId="503044AE" w:rsidR="00700A75" w:rsidRDefault="006B688B" w:rsidP="006B688B">
      <w:pPr>
        <w:ind w:left="360"/>
      </w:pPr>
      <w:r w:rsidRPr="000A798E">
        <w:rPr>
          <w:noProof/>
        </w:rPr>
        <w:drawing>
          <wp:inline distT="0" distB="0" distL="0" distR="0" wp14:anchorId="35A485A1" wp14:editId="03A74F4D">
            <wp:extent cx="5731510" cy="3909695"/>
            <wp:effectExtent l="0" t="0" r="2540" b="0"/>
            <wp:docPr id="1558794923" name="Afbeelding 1" descr="Afbeelding met tekst, schermopname, tekenfil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94923" name="Afbeelding 1" descr="Afbeelding met tekst, schermopname, tekenfilm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70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AA1A" w14:textId="77777777" w:rsidR="00700A75" w:rsidRDefault="00700A75">
      <w:r>
        <w:separator/>
      </w:r>
    </w:p>
  </w:endnote>
  <w:endnote w:type="continuationSeparator" w:id="0">
    <w:p w14:paraId="6AE0EE0C" w14:textId="77777777" w:rsidR="00700A75" w:rsidRDefault="0070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D58B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0F45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3B7E" w14:textId="77777777" w:rsidR="00700A75" w:rsidRDefault="00700A75">
      <w:r>
        <w:separator/>
      </w:r>
    </w:p>
  </w:footnote>
  <w:footnote w:type="continuationSeparator" w:id="0">
    <w:p w14:paraId="25A2CF96" w14:textId="77777777" w:rsidR="00700A75" w:rsidRDefault="00700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D727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FBED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1221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9541A95"/>
    <w:multiLevelType w:val="hybridMultilevel"/>
    <w:tmpl w:val="7BAC00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68F7A2F"/>
    <w:multiLevelType w:val="hybridMultilevel"/>
    <w:tmpl w:val="69E608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0DD396D"/>
    <w:multiLevelType w:val="hybridMultilevel"/>
    <w:tmpl w:val="E5CC5D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55685294">
    <w:abstractNumId w:val="13"/>
  </w:num>
  <w:num w:numId="2" w16cid:durableId="63257944">
    <w:abstractNumId w:val="0"/>
  </w:num>
  <w:num w:numId="3" w16cid:durableId="1471367227">
    <w:abstractNumId w:val="7"/>
  </w:num>
  <w:num w:numId="4" w16cid:durableId="1014111815">
    <w:abstractNumId w:val="9"/>
  </w:num>
  <w:num w:numId="5" w16cid:durableId="732966541">
    <w:abstractNumId w:val="16"/>
  </w:num>
  <w:num w:numId="6" w16cid:durableId="386532155">
    <w:abstractNumId w:val="1"/>
  </w:num>
  <w:num w:numId="7" w16cid:durableId="1382633394">
    <w:abstractNumId w:val="12"/>
  </w:num>
  <w:num w:numId="8" w16cid:durableId="205914538">
    <w:abstractNumId w:val="16"/>
  </w:num>
  <w:num w:numId="9" w16cid:durableId="318965759">
    <w:abstractNumId w:val="2"/>
  </w:num>
  <w:num w:numId="10" w16cid:durableId="809905157">
    <w:abstractNumId w:val="15"/>
  </w:num>
  <w:num w:numId="11" w16cid:durableId="382599899">
    <w:abstractNumId w:val="21"/>
  </w:num>
  <w:num w:numId="12" w16cid:durableId="2130973437">
    <w:abstractNumId w:val="17"/>
  </w:num>
  <w:num w:numId="13" w16cid:durableId="1879658283">
    <w:abstractNumId w:val="8"/>
  </w:num>
  <w:num w:numId="14" w16cid:durableId="610555471">
    <w:abstractNumId w:val="6"/>
  </w:num>
  <w:num w:numId="15" w16cid:durableId="258147584">
    <w:abstractNumId w:val="5"/>
  </w:num>
  <w:num w:numId="16" w16cid:durableId="161510085">
    <w:abstractNumId w:val="5"/>
  </w:num>
  <w:num w:numId="17" w16cid:durableId="1730763805">
    <w:abstractNumId w:val="11"/>
  </w:num>
  <w:num w:numId="18" w16cid:durableId="1452896603">
    <w:abstractNumId w:val="3"/>
  </w:num>
  <w:num w:numId="19" w16cid:durableId="741027064">
    <w:abstractNumId w:val="18"/>
  </w:num>
  <w:num w:numId="20" w16cid:durableId="1536311240">
    <w:abstractNumId w:val="20"/>
  </w:num>
  <w:num w:numId="21" w16cid:durableId="1268538482">
    <w:abstractNumId w:val="4"/>
  </w:num>
  <w:num w:numId="22" w16cid:durableId="1003705262">
    <w:abstractNumId w:val="19"/>
  </w:num>
  <w:num w:numId="23" w16cid:durableId="1591162317">
    <w:abstractNumId w:val="14"/>
  </w:num>
  <w:num w:numId="24" w16cid:durableId="327169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75"/>
    <w:rsid w:val="00002107"/>
    <w:rsid w:val="000054A8"/>
    <w:rsid w:val="00072B74"/>
    <w:rsid w:val="00076C2A"/>
    <w:rsid w:val="000C60C8"/>
    <w:rsid w:val="000E0FA0"/>
    <w:rsid w:val="00153653"/>
    <w:rsid w:val="00155D8C"/>
    <w:rsid w:val="00166BB3"/>
    <w:rsid w:val="001C01E3"/>
    <w:rsid w:val="001C6F6E"/>
    <w:rsid w:val="001C732B"/>
    <w:rsid w:val="00291F78"/>
    <w:rsid w:val="002A0152"/>
    <w:rsid w:val="002E351F"/>
    <w:rsid w:val="00300B4D"/>
    <w:rsid w:val="003E79C6"/>
    <w:rsid w:val="00424212"/>
    <w:rsid w:val="004410D5"/>
    <w:rsid w:val="00535E9E"/>
    <w:rsid w:val="005628DD"/>
    <w:rsid w:val="00566678"/>
    <w:rsid w:val="005A6BB0"/>
    <w:rsid w:val="00617173"/>
    <w:rsid w:val="006172D8"/>
    <w:rsid w:val="00652404"/>
    <w:rsid w:val="00664F82"/>
    <w:rsid w:val="00690B26"/>
    <w:rsid w:val="00697CC4"/>
    <w:rsid w:val="006B688B"/>
    <w:rsid w:val="006E5F9F"/>
    <w:rsid w:val="006E7E79"/>
    <w:rsid w:val="00700985"/>
    <w:rsid w:val="00700A75"/>
    <w:rsid w:val="007315C2"/>
    <w:rsid w:val="007755B1"/>
    <w:rsid w:val="007C498C"/>
    <w:rsid w:val="0080735A"/>
    <w:rsid w:val="00843ADD"/>
    <w:rsid w:val="008546C3"/>
    <w:rsid w:val="00854EA0"/>
    <w:rsid w:val="008C162C"/>
    <w:rsid w:val="008E455B"/>
    <w:rsid w:val="008F175F"/>
    <w:rsid w:val="00953331"/>
    <w:rsid w:val="00975D41"/>
    <w:rsid w:val="009F1D73"/>
    <w:rsid w:val="00A12DDB"/>
    <w:rsid w:val="00A77E95"/>
    <w:rsid w:val="00A85BC5"/>
    <w:rsid w:val="00AA7E40"/>
    <w:rsid w:val="00AC3271"/>
    <w:rsid w:val="00AD0693"/>
    <w:rsid w:val="00B74C34"/>
    <w:rsid w:val="00B916E8"/>
    <w:rsid w:val="00BA692D"/>
    <w:rsid w:val="00BB091D"/>
    <w:rsid w:val="00C132D1"/>
    <w:rsid w:val="00C60A45"/>
    <w:rsid w:val="00CB02C4"/>
    <w:rsid w:val="00D77078"/>
    <w:rsid w:val="00DA30B7"/>
    <w:rsid w:val="00DC0707"/>
    <w:rsid w:val="00E30870"/>
    <w:rsid w:val="00E30872"/>
    <w:rsid w:val="00E66630"/>
    <w:rsid w:val="00EB3E41"/>
    <w:rsid w:val="00EB75B0"/>
    <w:rsid w:val="00EC41A1"/>
    <w:rsid w:val="00ED3186"/>
    <w:rsid w:val="00EF7816"/>
    <w:rsid w:val="00F04001"/>
    <w:rsid w:val="00F2518B"/>
    <w:rsid w:val="00FB2F3F"/>
    <w:rsid w:val="00FC548E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73787"/>
  <w15:docId w15:val="{379A9BE9-D1BD-475A-895A-C4DFD242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B688B"/>
    <w:pPr>
      <w:spacing w:after="240"/>
    </w:pPr>
  </w:style>
  <w:style w:type="paragraph" w:styleId="Kop1">
    <w:name w:val="heading 1"/>
    <w:basedOn w:val="Standaard"/>
    <w:next w:val="Standaard"/>
    <w:link w:val="Kop1Char"/>
    <w:uiPriority w:val="9"/>
    <w:qFormat/>
    <w:rsid w:val="006B688B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6B688B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6B688B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6B688B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6B688B"/>
    <w:pPr>
      <w:keepNext/>
      <w:outlineLvl w:val="4"/>
    </w:pPr>
  </w:style>
  <w:style w:type="paragraph" w:styleId="Kop6">
    <w:name w:val="heading 6"/>
    <w:basedOn w:val="Standaard"/>
    <w:next w:val="Standaard"/>
    <w:qFormat/>
    <w:rsid w:val="006B688B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6B688B"/>
    <w:pPr>
      <w:keepNext/>
      <w:outlineLvl w:val="6"/>
    </w:pPr>
  </w:style>
  <w:style w:type="paragraph" w:styleId="Kop8">
    <w:name w:val="heading 8"/>
    <w:basedOn w:val="Standaard"/>
    <w:next w:val="Standaard"/>
    <w:qFormat/>
    <w:rsid w:val="006B688B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  <w:rsid w:val="006B688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B688B"/>
  </w:style>
  <w:style w:type="paragraph" w:styleId="Inhopg7">
    <w:name w:val="toc 7"/>
    <w:basedOn w:val="Standaard"/>
    <w:next w:val="Standaard"/>
    <w:autoRedefine/>
    <w:semiHidden/>
    <w:rsid w:val="006B688B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6B688B"/>
    <w:pPr>
      <w:spacing w:after="120"/>
    </w:pPr>
    <w:rPr>
      <w:i/>
    </w:rPr>
  </w:style>
  <w:style w:type="paragraph" w:styleId="Koptekst">
    <w:name w:val="header"/>
    <w:basedOn w:val="Standaard"/>
    <w:rsid w:val="006B688B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6B688B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rsid w:val="006B688B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6B688B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6B688B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6B688B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6B688B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6B688B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6B688B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6B688B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6B688B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6B688B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6B688B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6B688B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6B688B"/>
    <w:rPr>
      <w:sz w:val="22"/>
    </w:rPr>
  </w:style>
  <w:style w:type="paragraph" w:styleId="Bijschrift">
    <w:name w:val="caption"/>
    <w:basedOn w:val="Standaard"/>
    <w:next w:val="Standaard"/>
    <w:qFormat/>
    <w:rsid w:val="006B688B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Plattetekst">
    <w:name w:val="Body Text"/>
    <w:basedOn w:val="Standaard"/>
    <w:rsid w:val="006B688B"/>
  </w:style>
  <w:style w:type="paragraph" w:styleId="Index1">
    <w:name w:val="index 1"/>
    <w:basedOn w:val="Standaard"/>
    <w:next w:val="Standaard"/>
    <w:autoRedefine/>
    <w:semiHidden/>
    <w:rsid w:val="006B688B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6B688B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6B688B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6B688B"/>
    <w:rPr>
      <w:sz w:val="22"/>
    </w:rPr>
  </w:style>
  <w:style w:type="character" w:styleId="Eindnootmarkering">
    <w:name w:val="endnote reference"/>
    <w:basedOn w:val="Standaardalinea-lettertype"/>
    <w:semiHidden/>
    <w:rsid w:val="006B688B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6B688B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6B688B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6B688B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6B688B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6B688B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6B688B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6B688B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6B688B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6B688B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6B688B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6B688B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6B688B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6B688B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6B688B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6B688B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6B688B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6B688B"/>
  </w:style>
  <w:style w:type="table" w:styleId="Tabelraster">
    <w:name w:val="Table Grid"/>
    <w:basedOn w:val="Standaardtabel"/>
    <w:uiPriority w:val="59"/>
    <w:rsid w:val="006B688B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6B688B"/>
    <w:pPr>
      <w:jc w:val="right"/>
    </w:pPr>
    <w:rPr>
      <w:rFonts w:ascii="Arial" w:eastAsiaTheme="minorHAnsi" w:hAnsi="Arial" w:cstheme="minorBidi"/>
      <w:b/>
      <w:bCs w:val="0"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6B688B"/>
    <w:pPr>
      <w:spacing w:before="120"/>
      <w:jc w:val="right"/>
    </w:pPr>
    <w:rPr>
      <w:rFonts w:ascii="Arial" w:eastAsiaTheme="minorHAnsi" w:hAnsi="Arial" w:cstheme="minorBidi"/>
      <w:b/>
      <w:bCs w:val="0"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6B688B"/>
    <w:rPr>
      <w:rFonts w:ascii="Arial" w:eastAsiaTheme="minorHAnsi" w:hAnsi="Arial" w:cstheme="minorBidi"/>
      <w:bCs w:val="0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6B688B"/>
    <w:pPr>
      <w:spacing w:after="20"/>
      <w:jc w:val="right"/>
    </w:pPr>
    <w:rPr>
      <w:rFonts w:ascii="Arial" w:eastAsiaTheme="minorHAnsi" w:hAnsi="Arial" w:cstheme="minorBidi"/>
      <w:b/>
      <w:bCs w:val="0"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6B688B"/>
    <w:pPr>
      <w:jc w:val="right"/>
    </w:pPr>
    <w:rPr>
      <w:rFonts w:ascii="Arial" w:eastAsiaTheme="minorHAnsi" w:hAnsi="Arial" w:cstheme="minorBidi"/>
      <w:bCs w:val="0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6B688B"/>
    <w:pPr>
      <w:spacing w:after="200" w:line="276" w:lineRule="auto"/>
      <w:jc w:val="right"/>
    </w:pPr>
    <w:rPr>
      <w:rFonts w:ascii="Arial" w:eastAsiaTheme="minorHAnsi" w:hAnsi="Arial" w:cstheme="minorBidi"/>
      <w:bCs w:val="0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6B688B"/>
    <w:pPr>
      <w:jc w:val="right"/>
    </w:pPr>
    <w:rPr>
      <w:rFonts w:ascii="Arial" w:eastAsiaTheme="minorHAnsi" w:hAnsi="Arial" w:cstheme="minorBidi"/>
      <w:b/>
      <w:bCs w:val="0"/>
      <w:color w:val="373737"/>
      <w:sz w:val="18"/>
      <w:szCs w:val="19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700A75"/>
    <w:rPr>
      <w:b/>
      <w:smallCaps/>
      <w:kern w:val="32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700A75"/>
    <w:rPr>
      <w:b/>
      <w:bCs w:val="0"/>
      <w:iCs/>
      <w:sz w:val="24"/>
      <w:szCs w:val="28"/>
    </w:rPr>
  </w:style>
  <w:style w:type="paragraph" w:styleId="Lijstalinea">
    <w:name w:val="List Paragraph"/>
    <w:basedOn w:val="Standaard"/>
    <w:uiPriority w:val="34"/>
    <w:qFormat/>
    <w:rsid w:val="00700A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57634\OneDrive%20-%20Thomas%20More\Webapplicaties\2023-2024\MVC%20FrameWork\H07%20-%20UnitOfWork\werkstuksjabloon%20met%20voorblad_graduaat%20-%20kop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InfoTypeTaxHTField0 xmlns="12dc03df-08d5-4797-99d2-4572569ed72a">
      <Terms xmlns="http://schemas.microsoft.com/office/infopath/2007/PartnerControls"/>
    </TMInfoTypeTaxHTField0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TMCampusTaxHTField0 xmlns="12dc03df-08d5-4797-99d2-4572569ed72a">
      <Terms xmlns="http://schemas.microsoft.com/office/infopath/2007/PartnerControls"/>
    </TMCampus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M Modern S-Document" ma:contentTypeID="0x0101006E2CD5CB49756845926F97DAE5E2F53500257755237F79499CA25A7E3516F76D8E00FE734E05099B884DAB2ED8F219416E44" ma:contentTypeVersion="12" ma:contentTypeDescription="TM Studentenportaal Document is een document contenttype. " ma:contentTypeScope="" ma:versionID="14e397c951d943863fa12ebbe074ee36">
  <xsd:schema xmlns:xsd="http://www.w3.org/2001/XMLSchema" xmlns:xs="http://www.w3.org/2001/XMLSchema" xmlns:p="http://schemas.microsoft.com/office/2006/metadata/properties" xmlns:ns2="3f990481-ab93-40a5-af1d-fa0a4386ebd9" xmlns:ns3="12dc03df-08d5-4797-99d2-4572569ed72a" xmlns:ns4="bc941048-358d-4fb4-b418-5094de5bb121" targetNamespace="http://schemas.microsoft.com/office/2006/metadata/properties" ma:root="true" ma:fieldsID="4c213ef955dfc1d4c741593757078d92" ns2:_="" ns3:_="" ns4:_="">
    <xsd:import namespace="3f990481-ab93-40a5-af1d-fa0a4386ebd9"/>
    <xsd:import namespace="12dc03df-08d5-4797-99d2-4572569ed72a"/>
    <xsd:import namespace="bc941048-358d-4fb4-b418-5094de5bb1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  <xsd:element ref="ns3:TMCampusTaxHTField0" minOccurs="0"/>
                <xsd:element ref="ns3:TMInfoTypeTaxHTField0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Enterprise Keywords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71228af0-c837-4cae-af41-527a76fd002b}" ma:internalName="TaxCatchAll" ma:showField="CatchAllData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1228af0-c837-4cae-af41-527a76fd002b}" ma:internalName="TaxCatchAllLabel" ma:readOnly="true" ma:showField="CatchAllDataLabel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03df-08d5-4797-99d2-4572569ed72a" elementFormDefault="qualified">
    <xsd:import namespace="http://schemas.microsoft.com/office/2006/documentManagement/types"/>
    <xsd:import namespace="http://schemas.microsoft.com/office/infopath/2007/PartnerControls"/>
    <xsd:element name="TMCampusTaxHTField0" ma:index="21" nillable="true" ma:taxonomy="true" ma:internalName="TMCampusTaxHTField0" ma:taxonomyFieldName="TMCampus" ma:displayName="Campus" ma:default="" ma:fieldId="{240069c6-3fec-4509-9cf2-10c7d6122318}" ma:taxonomyMulti="true" ma:sspId="49b243c3-5758-488d-a165-3d321439e892" ma:termSetId="809dcb45-90c1-4431-92c2-84363e1a0d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InfoTypeTaxHTField0" ma:index="23" nillable="true" ma:taxonomy="true" ma:internalName="TMInfoTypeTaxHTField0" ma:taxonomyFieldName="TMInfoType" ma:displayName="Theme" ma:fieldId="{9ea82dfc-4d51-4f7e-9d19-a664737a4c53}" ma:sspId="49b243c3-5758-488d-a165-3d321439e892" ma:termSetId="da04268a-53e8-44d0-94af-c611589661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41048-358d-4fb4-b418-5094de5bb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FCF1-80B9-4FAF-9E03-0D9ACDE1F0EF}">
  <ds:schemaRefs>
    <ds:schemaRef ds:uri="http://schemas.microsoft.com/office/2006/metadata/properties"/>
    <ds:schemaRef ds:uri="http://schemas.microsoft.com/office/infopath/2007/PartnerControls"/>
    <ds:schemaRef ds:uri="12dc03df-08d5-4797-99d2-4572569ed72a"/>
    <ds:schemaRef ds:uri="3f990481-ab93-40a5-af1d-fa0a4386ebd9"/>
  </ds:schemaRefs>
</ds:datastoreItem>
</file>

<file path=customXml/itemProps2.xml><?xml version="1.0" encoding="utf-8"?>
<ds:datastoreItem xmlns:ds="http://schemas.openxmlformats.org/officeDocument/2006/customXml" ds:itemID="{B02EF182-E377-418C-AC3F-82576B987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12dc03df-08d5-4797-99d2-4572569ed72a"/>
    <ds:schemaRef ds:uri="bc941048-358d-4fb4-b418-5094de5bb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1DF1D-C39D-487A-BE1D-2D009871B72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EDA6446-C256-457B-887B-1DA0339466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 met voorblad_graduaat - kopie.dotx</Template>
  <TotalTime>4</TotalTime>
  <Pages>4</Pages>
  <Words>257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1750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Maarten Moonen</dc:creator>
  <cp:lastModifiedBy>Maarten Moonen</cp:lastModifiedBy>
  <cp:revision>4</cp:revision>
  <cp:lastPrinted>2001-11-19T09:17:00Z</cp:lastPrinted>
  <dcterms:created xsi:type="dcterms:W3CDTF">2023-09-16T11:21:00Z</dcterms:created>
  <dcterms:modified xsi:type="dcterms:W3CDTF">2023-09-16T11:29:00Z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2023-09-16T11:24:19Z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a446d73f-641d-418e-bf6e-2f15f6870736</vt:lpwstr>
  </property>
  <property fmtid="{D5CDD505-2E9C-101B-9397-08002B2CF9AE}" pid="9" name="MSIP_Label_c337be75-dfbb-4261-9834-ac247c7dde13_ContentBits">
    <vt:lpwstr>0</vt:lpwstr>
  </property>
</Properties>
</file>